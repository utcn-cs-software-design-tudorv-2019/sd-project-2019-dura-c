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1042FB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AB4767">
        <w:rPr>
          <w:rFonts w:ascii="Times New Roman" w:hAnsi="Times New Roman"/>
        </w:rPr>
        <w:t>&lt;FlashScore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AB4767">
            <w:pPr>
              <w:pStyle w:val="Tabletext"/>
            </w:pPr>
            <w:r>
              <w:t>02/04/2019</w:t>
            </w:r>
          </w:p>
        </w:tc>
        <w:tc>
          <w:tcPr>
            <w:tcW w:w="1152" w:type="dxa"/>
          </w:tcPr>
          <w:p w:rsidR="008C4393" w:rsidRPr="00D047E9" w:rsidRDefault="00AB476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AB4767">
            <w:pPr>
              <w:pStyle w:val="Tabletext"/>
            </w:pPr>
            <w:r>
              <w:t>Initial use case</w:t>
            </w:r>
          </w:p>
        </w:tc>
        <w:tc>
          <w:tcPr>
            <w:tcW w:w="2304" w:type="dxa"/>
          </w:tcPr>
          <w:p w:rsidR="008C4393" w:rsidRPr="00D047E9" w:rsidRDefault="00AB4767">
            <w:pPr>
              <w:pStyle w:val="Tabletext"/>
            </w:pPr>
            <w:r>
              <w:t>Dura Dragos Catalin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561151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6115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561151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6115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561151">
        <w:rPr>
          <w:rFonts w:ascii="Times New Roman" w:hAnsi="Times New Roman"/>
        </w:rPr>
        <w:lastRenderedPageBreak/>
        <w:fldChar w:fldCharType="begin"/>
      </w:r>
      <w:r w:rsidR="00561151">
        <w:rPr>
          <w:rFonts w:ascii="Times New Roman" w:hAnsi="Times New Roman"/>
        </w:rPr>
        <w:instrText xml:space="preserve">title  \* Mergeformat </w:instrText>
      </w:r>
      <w:r w:rsidR="00561151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56115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56115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61151">
        <w:rPr>
          <w:b/>
          <w:i/>
          <w:color w:val="C0504D"/>
          <w:sz w:val="24"/>
        </w:rPr>
        <w:t>Use case: &lt;use case goal&gt;</w:t>
      </w:r>
    </w:p>
    <w:p w:rsidR="0004741B" w:rsidRPr="0056115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61151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56115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61151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561151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61151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561151">
        <w:rPr>
          <w:b/>
          <w:i/>
          <w:color w:val="C0504D"/>
          <w:sz w:val="24"/>
        </w:rPr>
        <w:t>scenario from trigger to goal delivery</w:t>
      </w:r>
      <w:r w:rsidRPr="00561151">
        <w:rPr>
          <w:b/>
          <w:i/>
          <w:vanish/>
          <w:color w:val="C0504D"/>
          <w:sz w:val="24"/>
        </w:rPr>
        <w:t>e following format:</w:t>
      </w:r>
      <w:r w:rsidRPr="00561151">
        <w:rPr>
          <w:b/>
          <w:i/>
          <w:vanish/>
          <w:color w:val="C0504D"/>
          <w:sz w:val="24"/>
        </w:rPr>
        <w:cr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vanish/>
          <w:color w:val="C0504D"/>
          <w:sz w:val="24"/>
        </w:rPr>
        <w:pgNum/>
      </w:r>
      <w:r w:rsidRPr="00561151">
        <w:rPr>
          <w:b/>
          <w:i/>
          <w:color w:val="C0504D"/>
          <w:sz w:val="24"/>
        </w:rPr>
        <w:t>&gt;</w:t>
      </w:r>
    </w:p>
    <w:p w:rsidR="00D047E9" w:rsidRPr="00561151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61151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AB4767" w:rsidRDefault="00AB4767" w:rsidP="00AB4767">
      <w:pPr>
        <w:pStyle w:val="Corptext"/>
      </w:pPr>
    </w:p>
    <w:p w:rsidR="00AB4767" w:rsidRDefault="00AB4767" w:rsidP="00AB4767">
      <w:pPr>
        <w:spacing w:line="240" w:lineRule="auto"/>
        <w:ind w:firstLine="720"/>
        <w:jc w:val="both"/>
        <w:rPr>
          <w:sz w:val="24"/>
          <w:lang w:val="ro-RO" w:eastAsia="ro-RO"/>
        </w:rPr>
      </w:pPr>
      <w:r>
        <w:rPr>
          <w:sz w:val="24"/>
        </w:rPr>
        <w:t>Use case: Registration</w:t>
      </w:r>
    </w:p>
    <w:p w:rsidR="00AB4767" w:rsidRDefault="00AB4767" w:rsidP="00AB476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Level: User Business Level</w:t>
      </w:r>
    </w:p>
    <w:p w:rsidR="00AB4767" w:rsidRDefault="00AB4767" w:rsidP="00AB476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Primary actor: User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Main success scenario: Create account with success</w:t>
      </w:r>
    </w:p>
    <w:p w:rsidR="00AB4767" w:rsidRDefault="00581C6B" w:rsidP="00AB4767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Extensions: Error message</w:t>
      </w:r>
      <w:bookmarkStart w:id="5" w:name="_GoBack"/>
      <w:bookmarkEnd w:id="5"/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</w:p>
    <w:p w:rsidR="00AB4767" w:rsidRDefault="00AB4767" w:rsidP="00AB4767">
      <w:pPr>
        <w:tabs>
          <w:tab w:val="left" w:pos="2895"/>
        </w:tabs>
        <w:spacing w:line="240" w:lineRule="auto"/>
        <w:ind w:firstLine="720"/>
        <w:jc w:val="both"/>
        <w:rPr>
          <w:sz w:val="24"/>
          <w:lang w:val="ro-RO" w:eastAsia="ro-RO"/>
        </w:rPr>
      </w:pPr>
      <w:r>
        <w:rPr>
          <w:sz w:val="24"/>
        </w:rPr>
        <w:t>Use case: Login</w:t>
      </w:r>
    </w:p>
    <w:p w:rsidR="00AB4767" w:rsidRDefault="00AB4767" w:rsidP="00AB476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Level: User Business Level</w:t>
      </w:r>
    </w:p>
    <w:p w:rsidR="00AB4767" w:rsidRDefault="00AB4767" w:rsidP="00AB476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Primary actor: User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Main success scenario: Login into account and view to options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 xml:space="preserve">Extensions: Error message 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</w:p>
    <w:p w:rsidR="00AB4767" w:rsidRDefault="00AB4767" w:rsidP="00AB4767">
      <w:pPr>
        <w:spacing w:line="240" w:lineRule="auto"/>
        <w:ind w:firstLine="720"/>
        <w:jc w:val="both"/>
        <w:rPr>
          <w:sz w:val="24"/>
          <w:lang w:val="ro-RO" w:eastAsia="ro-RO"/>
        </w:rPr>
      </w:pPr>
      <w:r>
        <w:rPr>
          <w:sz w:val="24"/>
        </w:rPr>
        <w:t>Use case: Login</w:t>
      </w:r>
    </w:p>
    <w:p w:rsidR="00AB4767" w:rsidRDefault="00AB4767" w:rsidP="00AB476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Level: Admin Business Level</w:t>
      </w:r>
    </w:p>
    <w:p w:rsidR="00AB4767" w:rsidRDefault="00AB4767" w:rsidP="00AB476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Primary actor: Admin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Main success scenario: Login into account and view options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Extensions: Error message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</w:p>
    <w:p w:rsidR="00AB4767" w:rsidRDefault="00AB4767" w:rsidP="00AB4767">
      <w:pPr>
        <w:spacing w:line="240" w:lineRule="auto"/>
        <w:ind w:firstLine="720"/>
        <w:jc w:val="both"/>
        <w:rPr>
          <w:sz w:val="24"/>
          <w:lang w:val="ro-RO" w:eastAsia="ro-RO"/>
        </w:rPr>
      </w:pPr>
      <w:r>
        <w:rPr>
          <w:sz w:val="24"/>
        </w:rPr>
        <w:t>Use case: Choose option</w:t>
      </w:r>
    </w:p>
    <w:p w:rsidR="00AB4767" w:rsidRDefault="00AB4767" w:rsidP="00AB476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Level: Admin/Client Business Level</w:t>
      </w:r>
    </w:p>
    <w:p w:rsidR="00AB4767" w:rsidRDefault="00AB4767" w:rsidP="00AB476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Primary actor: Admin/Client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Main success scenario: Choosing and executing a specific option</w:t>
      </w:r>
    </w:p>
    <w:p w:rsidR="00AB4767" w:rsidRDefault="00AB4767" w:rsidP="00AB4767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Extensions: Error message</w:t>
      </w:r>
    </w:p>
    <w:p w:rsidR="00AB4767" w:rsidRPr="004208A9" w:rsidRDefault="00AB4767" w:rsidP="00AB4767">
      <w:pPr>
        <w:pStyle w:val="Corptext"/>
      </w:pPr>
    </w:p>
    <w:p w:rsidR="00AB4767" w:rsidRPr="00AB4767" w:rsidRDefault="00AB4767" w:rsidP="00AB4767">
      <w:pPr>
        <w:pStyle w:val="Corptext"/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:rsidR="00AB4767" w:rsidRDefault="00AB4767" w:rsidP="00AB4767">
      <w:pPr>
        <w:pStyle w:val="Corptext"/>
      </w:pPr>
    </w:p>
    <w:p w:rsidR="00AB4767" w:rsidRDefault="00AB4767" w:rsidP="00AB4767">
      <w:pPr>
        <w:pStyle w:val="Corptext"/>
      </w:pPr>
    </w:p>
    <w:p w:rsidR="00AB4767" w:rsidRDefault="00AB4767" w:rsidP="00AB4767">
      <w:pPr>
        <w:pStyle w:val="Corptext"/>
      </w:pPr>
    </w:p>
    <w:p w:rsidR="00AB4767" w:rsidRPr="00AB4767" w:rsidRDefault="00581C6B" w:rsidP="00AB4767">
      <w:pPr>
        <w:pStyle w:val="Corp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0.75pt">
            <v:imagedata r:id="rId8" o:title="_Blank UML (11)"/>
          </v:shape>
        </w:pict>
      </w:r>
    </w:p>
    <w:sectPr w:rsidR="00AB4767" w:rsidRPr="00AB4767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2FB" w:rsidRDefault="001042FB">
      <w:pPr>
        <w:spacing w:line="240" w:lineRule="auto"/>
      </w:pPr>
      <w:r>
        <w:separator/>
      </w:r>
    </w:p>
  </w:endnote>
  <w:endnote w:type="continuationSeparator" w:id="0">
    <w:p w:rsidR="001042FB" w:rsidRDefault="00104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796DF1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96DF1">
            <w:t>Dura Catalin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81C6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581C6B">
            <w:rPr>
              <w:rStyle w:val="Numrdepagin"/>
              <w:noProof/>
            </w:rPr>
            <w:t>5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2FB" w:rsidRDefault="001042FB">
      <w:pPr>
        <w:spacing w:line="240" w:lineRule="auto"/>
      </w:pPr>
      <w:r>
        <w:separator/>
      </w:r>
    </w:p>
  </w:footnote>
  <w:footnote w:type="continuationSeparator" w:id="0">
    <w:p w:rsidR="001042FB" w:rsidRDefault="00104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581C6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Dura Catalin</w:t>
    </w:r>
  </w:p>
  <w:p w:rsidR="0004741B" w:rsidRDefault="00581C6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796DF1">
          <w:r>
            <w:t>FlashScore</w:t>
          </w:r>
        </w:p>
      </w:tc>
      <w:tc>
        <w:tcPr>
          <w:tcW w:w="3179" w:type="dxa"/>
        </w:tcPr>
        <w:p w:rsidR="008C4393" w:rsidRDefault="00796D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796DF1">
          <w:r>
            <w:t xml:space="preserve">  Date:  02/04/2019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042FB"/>
    <w:rsid w:val="00272B1E"/>
    <w:rsid w:val="002D02EB"/>
    <w:rsid w:val="00561151"/>
    <w:rsid w:val="0056530F"/>
    <w:rsid w:val="00570E86"/>
    <w:rsid w:val="00581C6B"/>
    <w:rsid w:val="00664E4B"/>
    <w:rsid w:val="006C543D"/>
    <w:rsid w:val="00796DF1"/>
    <w:rsid w:val="007E0ED8"/>
    <w:rsid w:val="008C4393"/>
    <w:rsid w:val="0090593F"/>
    <w:rsid w:val="009F29A0"/>
    <w:rsid w:val="00AB4767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2769AD8-8B54-4080-85F4-5CB881A3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19</TotalTime>
  <Pages>1</Pages>
  <Words>240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Total Clean Asociatia</cp:lastModifiedBy>
  <cp:revision>10</cp:revision>
  <dcterms:created xsi:type="dcterms:W3CDTF">2010-02-24T09:14:00Z</dcterms:created>
  <dcterms:modified xsi:type="dcterms:W3CDTF">2019-04-03T15:21:00Z</dcterms:modified>
</cp:coreProperties>
</file>